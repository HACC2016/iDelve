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tabs>
          <w:tab w:val="left" w:pos="0" w:leader="none"/>
        </w:tabs>
        <w:spacing w:before="240" w:after="120"/>
        <w:ind w:left="0" w:hanging="0"/>
        <w:rPr/>
      </w:pPr>
      <w:r>
        <w:rPr/>
        <w:t>Resume: $NAME$</w:t>
      </w:r>
    </w:p>
    <w:p>
      <w:pPr>
        <w:pStyle w:val="Normal"/>
        <w:rPr/>
      </w:pPr>
      <w:r>
        <w:rPr/>
        <w:t xml:space="preserve"> 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3"/>
        <w:gridCol w:w="6904"/>
      </w:tblGrid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About me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Address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$STREET$</w:t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$CITY$, $STATE$ $ZIP_CODE$</w:t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Phone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$PHONE$</w:t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$EMAIL$</w:t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Experience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>
    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3"/>
              </w:rPr>
            </w:pPr>
            <w:r>
              <w:rPr>
    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#BEGIN_ROW:EXPERIENCE#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$EACH:JOB_DATE$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$EACH:JOB_EXPERIENCE$</w:t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widowControl/>
              <w:ind w:left="0" w:right="0" w:hanging="0"/>
              <w:jc w:val="left"/>
              <w:rPr>
    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3"/>
              </w:rPr>
            </w:pPr>
            <w:r>
              <w:rPr>
    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#END_ROW:EXPERIENCE#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Education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#BEGIN_ROW:EDUCATION#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$EACH:EDUCATION_DATE$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$EACH:EDUCATION_DESCRIPTION$</w:t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#END_ROW:EDUCATION#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Skills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bookmarkStart w:id="1" w:name="__DdeLink__146_592863610"/>
            <w:bookmarkEnd w:id="1"/>
            <w:r>
              <w:rPr/>
              <w:t>#BEGIN_ROW:SKILL#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$EACH:SKILL_CATEGORY$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$EACH:SKILL_LIST$</w:t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#END_ROW:SKILL#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70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de-DE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ans" w:hAnsi="Liberation Sans" w:eastAsia="Lucida Sans Unicode" w:cs="Tahoma"/>
      <w:color w:val="00000A"/>
      <w:sz w:val="24"/>
      <w:szCs w:val="24"/>
      <w:lang w:val="de-DE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rFonts w:ascii="Liberation Sans" w:hAnsi="Liberation Sans"/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7">
    <w:name w:val="Heading 7"/>
    <w:basedOn w:val="Heading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Heading9">
    <w:name w:val="Heading 9"/>
    <w:basedOn w:val="Heading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FF"/>
      <w:u w:val="single"/>
    </w:rPr>
  </w:style>
  <w:style w:type="character" w:styleId="AbsatzStandardschriftart">
    <w:name w:val="Absatz-Standardschriftart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  <w:color w:val="00458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FrameContents">
    <w:name w:val="Frame Contents"/>
    <w:basedOn w:val="TextBody"/>
    <w:qFormat/>
    <w:pPr/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11</TotalTime>
  <Application>LibreOffice/5.2.0.4$MacOSX_X86_64 LibreOffice_project/066b007f5ebcc236395c7d282ba488bca6720265</Application>
  <Pages>1</Pages>
  <Words>28</Words>
  <Characters>345</Characters>
  <CharactersWithSpaces>350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2016-09-16T12:45:47Z</dcterms:created>
  <dc:creator/>
  <dc:description/>
  <dc:language>en-US</dc:language>
  <cp:lastModifiedBy/>
  <dcterms:modified xsi:type="dcterms:W3CDTF">2016-09-16T14:24:29Z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